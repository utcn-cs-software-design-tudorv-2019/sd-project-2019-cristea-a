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C6" w:rsidRPr="00400EB4" w:rsidRDefault="00A03AE9">
      <w:pPr>
        <w:pStyle w:val="Title"/>
        <w:jc w:val="right"/>
        <w:rPr>
          <w:rFonts w:ascii="Times New Roman" w:hAnsi="Times New Roman"/>
        </w:rPr>
      </w:pPr>
      <w:r>
        <w:t>Auto Parts</w:t>
      </w:r>
    </w:p>
    <w:p w:rsidR="00E421C6" w:rsidRPr="00400EB4" w:rsidRDefault="00AE5868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6106F3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&lt;dd/mmm/yy&gt;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</w:pPr>
            <w:r w:rsidRPr="00400EB4">
              <w:t>&lt;x.x&gt;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&lt;name&gt;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AE5868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AE5868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AE5868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AE5868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AE5868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AE5868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AE5868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AE5868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AE5868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AE5868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AE5868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AE5868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AE5868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AE5868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AE5868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AE5868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:rsidR="00E421C6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A03AE9" w:rsidRPr="00A03AE9" w:rsidRDefault="004C6A88" w:rsidP="004A28BA">
      <w:pPr>
        <w:ind w:left="720"/>
      </w:pPr>
      <w:r>
        <w:t>T</w:t>
      </w:r>
      <w:r w:rsidRPr="004C6A88">
        <w:t>his document describes the functionalities and specifications of the project</w:t>
      </w:r>
      <w:r w:rsidR="001078A7">
        <w:t>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Pr="00400EB4" w:rsidRDefault="0040432F" w:rsidP="0040432F"/>
    <w:p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1078A7" w:rsidRPr="001078A7" w:rsidRDefault="001078A7" w:rsidP="001078A7">
      <w:pPr>
        <w:ind w:left="720"/>
      </w:pPr>
      <w:r w:rsidRPr="001078A7">
        <w:t>This app will be available online for everyone interested in buying car parts</w:t>
      </w:r>
      <w:r>
        <w:t>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:rsidR="001078A7" w:rsidRPr="001078A7" w:rsidRDefault="001078A7" w:rsidP="001078A7">
      <w:pPr>
        <w:ind w:left="720"/>
      </w:pPr>
      <w:r w:rsidRPr="001078A7">
        <w:t>The application will be able to offer customers a wide range of products and a very easy way to find the product you are looking for</w:t>
      </w:r>
      <w:r>
        <w:t>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:rsidR="001078A7" w:rsidRPr="001078A7" w:rsidRDefault="001078A7" w:rsidP="001078A7">
      <w:pPr>
        <w:tabs>
          <w:tab w:val="left" w:pos="1170"/>
        </w:tabs>
        <w:ind w:left="720"/>
      </w:pPr>
      <w:r>
        <w:t>T</w:t>
      </w:r>
      <w:r w:rsidRPr="001078A7">
        <w:t>he application will safely keep all customer data and provide you with a safe way to navigate through the application.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:rsidR="001078A7" w:rsidRPr="001078A7" w:rsidRDefault="001078A7" w:rsidP="001078A7">
      <w:pPr>
        <w:ind w:left="720"/>
      </w:pP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:rsidR="001078A7" w:rsidRPr="001078A7" w:rsidRDefault="001078A7" w:rsidP="001078A7">
      <w:pPr>
        <w:ind w:left="720"/>
      </w:pPr>
    </w:p>
    <w:p w:rsidR="0040432F" w:rsidRPr="00400EB4" w:rsidRDefault="0040432F" w:rsidP="0040432F"/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:rsidR="00E421C6" w:rsidRPr="006106F3" w:rsidRDefault="006106F3" w:rsidP="006106F3">
      <w:pPr>
        <w:pStyle w:val="InfoBlue"/>
      </w:pPr>
      <w:r w:rsidRPr="006106F3">
        <w:t xml:space="preserve">The application was created </w:t>
      </w:r>
      <w:r>
        <w:t xml:space="preserve"> </w:t>
      </w:r>
      <w:r w:rsidRPr="006106F3">
        <w:t xml:space="preserve">in java using </w:t>
      </w:r>
      <w:r>
        <w:t xml:space="preserve"> </w:t>
      </w:r>
      <w:r w:rsidRPr="006106F3">
        <w:t>t</w:t>
      </w:r>
      <w:r>
        <w:t>he spring framework, it has a SQL</w:t>
      </w:r>
      <w:bookmarkStart w:id="10" w:name="_GoBack"/>
      <w:bookmarkEnd w:id="10"/>
      <w:r w:rsidRPr="006106F3">
        <w:t xml:space="preserve"> database.</w:t>
      </w:r>
    </w:p>
    <w:p w:rsidR="00921E0D" w:rsidRPr="00400EB4" w:rsidRDefault="00921E0D">
      <w:pPr>
        <w:pStyle w:val="BodyText"/>
      </w:pPr>
    </w:p>
    <w:sectPr w:rsidR="00921E0D" w:rsidRPr="00400EB4" w:rsidSect="00E421C6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D1D" w:rsidRDefault="005E3D1D">
      <w:pPr>
        <w:spacing w:line="240" w:lineRule="auto"/>
      </w:pPr>
      <w:r>
        <w:separator/>
      </w:r>
    </w:p>
  </w:endnote>
  <w:endnote w:type="continuationSeparator" w:id="0">
    <w:p w:rsidR="005E3D1D" w:rsidRDefault="005E3D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39E" w:rsidRDefault="003403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39E" w:rsidRDefault="0034039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fldSimple w:instr=" DOCPROPERTY &quot;Company&quot;  \* MERGEFORMAT ">
            <w:r w:rsidR="00697B53">
              <w:t>&lt;Student</w:t>
            </w:r>
            <w:r w:rsidR="00921E0D">
              <w:t xml:space="preserve"> Name&gt;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A03AE9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6106F3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D1D" w:rsidRDefault="005E3D1D">
      <w:pPr>
        <w:spacing w:line="240" w:lineRule="auto"/>
      </w:pPr>
      <w:r>
        <w:separator/>
      </w:r>
    </w:p>
  </w:footnote>
  <w:footnote w:type="continuationSeparator" w:id="0">
    <w:p w:rsidR="005E3D1D" w:rsidRDefault="005E3D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39E" w:rsidRDefault="003403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AE5868">
    <w:pPr>
      <w:pBdr>
        <w:bottom w:val="single" w:sz="6" w:space="1" w:color="auto"/>
      </w:pBdr>
      <w:jc w:val="right"/>
    </w:pPr>
    <w:fldSimple w:instr=" DOCPROPERTY &quot;Company&quot;  \* MERGEFORMAT ">
      <w:r w:rsidR="00921E0D">
        <w:rPr>
          <w:rFonts w:ascii="Arial" w:hAnsi="Arial"/>
          <w:b/>
          <w:sz w:val="36"/>
        </w:rPr>
        <w:t>&lt;</w:t>
      </w:r>
      <w:r w:rsidR="0034039E">
        <w:rPr>
          <w:rFonts w:ascii="Arial" w:hAnsi="Arial"/>
          <w:b/>
          <w:sz w:val="36"/>
        </w:rPr>
        <w:t>Cristea Andrei</w:t>
      </w:r>
      <w:r w:rsidR="00921E0D">
        <w:rPr>
          <w:rFonts w:ascii="Arial" w:hAnsi="Arial"/>
          <w:b/>
          <w:sz w:val="36"/>
        </w:rPr>
        <w:t>&gt;</w:t>
      </w:r>
    </w:fldSimple>
  </w:p>
  <w:p w:rsidR="00697B53" w:rsidRDefault="00AE586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34039E">
        <w:rPr>
          <w:rFonts w:ascii="Arial" w:hAnsi="Arial"/>
          <w:b/>
          <w:sz w:val="36"/>
        </w:rPr>
        <w:t>&lt;30233</w:t>
      </w:r>
      <w:r w:rsidR="00697B53">
        <w:rPr>
          <w:rFonts w:ascii="Arial" w:hAnsi="Arial"/>
          <w:b/>
          <w:sz w:val="36"/>
        </w:rPr>
        <w:t>&gt;</w:t>
      </w:r>
    </w:fldSimple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39E" w:rsidRDefault="0034039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AE5868">
          <w:fldSimple w:instr=" SUBJECT  \* MERGEFORMAT ">
            <w:r w:rsidR="00921E0D">
              <w:t>&lt;Project Name&gt;</w:t>
            </w:r>
          </w:fldSimple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>
      <w:tc>
        <w:tcPr>
          <w:tcW w:w="6379" w:type="dxa"/>
        </w:tcPr>
        <w:p w:rsidR="00E421C6" w:rsidRDefault="00AE5868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:rsidR="00E421C6" w:rsidRDefault="00AD64E8">
          <w:r>
            <w:t xml:space="preserve">  Date:  &lt;dd/mmm/yy&gt;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1078A7"/>
    <w:rsid w:val="00161A84"/>
    <w:rsid w:val="001C12A4"/>
    <w:rsid w:val="0034039E"/>
    <w:rsid w:val="00400EB4"/>
    <w:rsid w:val="0040432F"/>
    <w:rsid w:val="004A28BA"/>
    <w:rsid w:val="004C6A88"/>
    <w:rsid w:val="005E3D1D"/>
    <w:rsid w:val="006106F3"/>
    <w:rsid w:val="00697B53"/>
    <w:rsid w:val="007A32FC"/>
    <w:rsid w:val="008421A9"/>
    <w:rsid w:val="00921E0D"/>
    <w:rsid w:val="00A03AE9"/>
    <w:rsid w:val="00AD64E8"/>
    <w:rsid w:val="00AE5868"/>
    <w:rsid w:val="00BA055D"/>
    <w:rsid w:val="00E421C6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6106F3"/>
    <w:pPr>
      <w:spacing w:after="120"/>
      <w:ind w:left="720"/>
    </w:p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160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xxxx</cp:lastModifiedBy>
  <cp:revision>9</cp:revision>
  <cp:lastPrinted>1900-12-31T21:00:00Z</cp:lastPrinted>
  <dcterms:created xsi:type="dcterms:W3CDTF">2010-02-24T09:18:00Z</dcterms:created>
  <dcterms:modified xsi:type="dcterms:W3CDTF">2019-04-03T18:37:00Z</dcterms:modified>
</cp:coreProperties>
</file>